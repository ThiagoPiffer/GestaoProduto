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0"/>
        <w:gridCol w:w="656"/>
        <w:gridCol w:w="6388"/>
      </w:tblGrid>
      <w:tr w:rsidR="001B2ABD" w:rsidRPr="00D40ACF" w14:paraId="4F37949F" w14:textId="77777777" w:rsidTr="00A57D24">
        <w:tc>
          <w:tcPr>
            <w:tcW w:w="1725" w:type="pct"/>
          </w:tcPr>
          <w:p w14:paraId="0DE2D972" w14:textId="06C1BDBD" w:rsidR="001B2ABD" w:rsidRPr="00D40ACF" w:rsidRDefault="00103272" w:rsidP="00103272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5198A83E" wp14:editId="3815796D">
                  <wp:extent cx="2136140" cy="2136140"/>
                  <wp:effectExtent l="38100" t="38100" r="35560" b="35560"/>
                  <wp:docPr id="207879485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40" cy="21361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F7047" w14:textId="77777777" w:rsidR="009A2514" w:rsidRPr="00A57D24" w:rsidRDefault="009A2514" w:rsidP="009A2514">
            <w:pPr>
              <w:pStyle w:val="Ttulo3"/>
              <w:rPr>
                <w:rFonts w:eastAsiaTheme="minorEastAsia" w:cstheme="minorBidi"/>
                <w:noProof/>
                <w:color w:val="auto"/>
                <w:sz w:val="18"/>
                <w:szCs w:val="22"/>
                <w:lang w:val="pt-BR"/>
              </w:rPr>
            </w:pPr>
            <w:r>
              <w:rPr>
                <w:noProof/>
                <w:lang w:val="pt-BR"/>
              </w:rPr>
              <w:t>OBJETIVO</w:t>
            </w:r>
          </w:p>
          <w:p w14:paraId="3C8B0F13" w14:textId="616931CA" w:rsidR="00A13911" w:rsidRPr="00A13911" w:rsidRDefault="009A2514" w:rsidP="00103272">
            <w:pPr>
              <w:pStyle w:val="Ttulo3"/>
              <w:rPr>
                <w:b w:val="0"/>
                <w:bCs/>
                <w:noProof/>
                <w:color w:val="auto"/>
                <w:sz w:val="18"/>
                <w:szCs w:val="18"/>
                <w:lang w:val="pt-BR"/>
              </w:rPr>
            </w:pPr>
            <w:r w:rsidRPr="009A2514">
              <w:rPr>
                <w:b w:val="0"/>
                <w:bCs/>
                <w:caps w:val="0"/>
                <w:noProof/>
                <w:color w:val="auto"/>
                <w:sz w:val="18"/>
                <w:szCs w:val="18"/>
                <w:lang w:val="pt-BR"/>
              </w:rPr>
              <w:t>Busco me desempenhar da melhor forma possível dentro da organização, prezando sempre pela qualidade do relacionamento com os demais funcionários e buscando sempre concluir as tarefas com eficiência e zelo.</w:t>
            </w:r>
          </w:p>
          <w:p w14:paraId="2970B15A" w14:textId="72AB6469" w:rsidR="00A13911" w:rsidRDefault="00A13911" w:rsidP="00103272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INFORMAÇÕES</w:t>
            </w:r>
          </w:p>
          <w:p w14:paraId="1FAC0C45" w14:textId="51479B4E" w:rsidR="00A13911" w:rsidRDefault="00A13911" w:rsidP="00A13911">
            <w:pPr>
              <w:rPr>
                <w:lang w:val="pt-BR"/>
              </w:rPr>
            </w:pPr>
            <w:r w:rsidRPr="00A13911">
              <w:rPr>
                <w:b/>
                <w:bCs/>
                <w:lang w:val="pt-BR"/>
              </w:rPr>
              <w:t>Nascimento:</w:t>
            </w:r>
            <w:r w:rsidR="00A55077">
              <w:rPr>
                <w:lang w:val="pt-BR"/>
              </w:rPr>
              <w:t xml:space="preserve"> 23/05/2002 (21</w:t>
            </w:r>
            <w:bookmarkStart w:id="0" w:name="_GoBack"/>
            <w:bookmarkEnd w:id="0"/>
            <w:r>
              <w:rPr>
                <w:lang w:val="pt-BR"/>
              </w:rPr>
              <w:t xml:space="preserve"> anos)</w:t>
            </w:r>
          </w:p>
          <w:p w14:paraId="13078453" w14:textId="77777777" w:rsidR="00A13911" w:rsidRPr="00A13911" w:rsidRDefault="00A13911" w:rsidP="00A13911">
            <w:pPr>
              <w:rPr>
                <w:lang w:val="pt-BR"/>
              </w:rPr>
            </w:pPr>
          </w:p>
          <w:p w14:paraId="66311425" w14:textId="4500B371" w:rsidR="00A13911" w:rsidRDefault="00A13911" w:rsidP="00A13911">
            <w:pPr>
              <w:rPr>
                <w:lang w:val="pt-BR"/>
              </w:rPr>
            </w:pPr>
            <w:r w:rsidRPr="00A13911">
              <w:rPr>
                <w:b/>
                <w:bCs/>
                <w:lang w:val="pt-BR"/>
              </w:rPr>
              <w:t>Endereço:</w:t>
            </w:r>
            <w:r>
              <w:rPr>
                <w:b/>
                <w:bCs/>
                <w:lang w:val="pt-BR"/>
              </w:rPr>
              <w:t xml:space="preserve"> </w:t>
            </w:r>
            <w:r w:rsidRPr="00A13911">
              <w:rPr>
                <w:lang w:val="pt-BR"/>
              </w:rPr>
              <w:t>Rua São João,</w:t>
            </w:r>
            <w:r>
              <w:rPr>
                <w:lang w:val="pt-BR"/>
              </w:rPr>
              <w:t xml:space="preserve"> </w:t>
            </w:r>
            <w:r w:rsidRPr="00A13911">
              <w:rPr>
                <w:lang w:val="pt-BR"/>
              </w:rPr>
              <w:t>Nº</w:t>
            </w:r>
            <w:r>
              <w:rPr>
                <w:lang w:val="pt-BR"/>
              </w:rPr>
              <w:t xml:space="preserve"> </w:t>
            </w:r>
            <w:r w:rsidRPr="00A13911">
              <w:rPr>
                <w:lang w:val="pt-BR"/>
              </w:rPr>
              <w:t>93</w:t>
            </w:r>
            <w:r>
              <w:rPr>
                <w:lang w:val="pt-BR"/>
              </w:rPr>
              <w:t>,</w:t>
            </w:r>
            <w:r w:rsidRPr="00A13911">
              <w:rPr>
                <w:lang w:val="pt-BR"/>
              </w:rPr>
              <w:t xml:space="preserve"> São Francisco, Cariacica</w:t>
            </w:r>
            <w:r>
              <w:rPr>
                <w:lang w:val="pt-BR"/>
              </w:rPr>
              <w:t xml:space="preserve"> - ES.</w:t>
            </w:r>
          </w:p>
          <w:p w14:paraId="2BCFBF40" w14:textId="77777777" w:rsidR="00A13911" w:rsidRDefault="00A13911" w:rsidP="00A13911">
            <w:pPr>
              <w:rPr>
                <w:lang w:val="pt-BR"/>
              </w:rPr>
            </w:pPr>
          </w:p>
          <w:p w14:paraId="0D45B1BB" w14:textId="4CA57378" w:rsidR="00A13911" w:rsidRDefault="00A13911" w:rsidP="00A13911">
            <w:pPr>
              <w:rPr>
                <w:lang w:val="pt-BR"/>
              </w:rPr>
            </w:pPr>
            <w:r w:rsidRPr="00A13911">
              <w:rPr>
                <w:b/>
                <w:bCs/>
                <w:lang w:val="pt-BR"/>
              </w:rPr>
              <w:t>Estado Civil:</w:t>
            </w:r>
            <w:r>
              <w:rPr>
                <w:lang w:val="pt-BR"/>
              </w:rPr>
              <w:t xml:space="preserve"> Solteiro.</w:t>
            </w: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2A7FD6734D534F5D92789C4BEA59751C"/>
              </w:placeholder>
              <w:temporary/>
              <w:showingPlcHdr/>
              <w15:appearance w15:val="hidden"/>
            </w:sdtPr>
            <w:sdtEndPr/>
            <w:sdtContent>
              <w:p w14:paraId="5D3DF555" w14:textId="3DCE2BBC" w:rsidR="00036450" w:rsidRPr="00D40ACF" w:rsidRDefault="00CB0055" w:rsidP="00103272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p w14:paraId="2CF9ABA6" w14:textId="359D4DFC" w:rsidR="004D3011" w:rsidRPr="00D40ACF" w:rsidRDefault="00103272" w:rsidP="00103272">
            <w:pPr>
              <w:rPr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Telefone:</w:t>
            </w:r>
          </w:p>
          <w:p w14:paraId="013ADD1E" w14:textId="0E57E2B5" w:rsidR="004D3011" w:rsidRPr="00D40ACF" w:rsidRDefault="00103272" w:rsidP="00103272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(27) 99879-1224</w:t>
            </w:r>
          </w:p>
          <w:p w14:paraId="4A418B42" w14:textId="77777777" w:rsidR="004D3011" w:rsidRDefault="004D3011" w:rsidP="00103272">
            <w:pPr>
              <w:rPr>
                <w:noProof/>
                <w:lang w:val="pt-BR"/>
              </w:rPr>
            </w:pPr>
          </w:p>
          <w:p w14:paraId="4F884821" w14:textId="5B1170AB" w:rsidR="004D3011" w:rsidRDefault="00103272" w:rsidP="00103272">
            <w:pPr>
              <w:rPr>
                <w:noProof/>
                <w:lang w:val="pt-BR"/>
              </w:rPr>
            </w:pPr>
            <w:r w:rsidRPr="00103272">
              <w:rPr>
                <w:b/>
                <w:noProof/>
                <w:lang w:val="pt-BR"/>
              </w:rPr>
              <w:t>LinkedIn</w:t>
            </w:r>
            <w:r>
              <w:rPr>
                <w:b/>
                <w:noProof/>
                <w:lang w:val="pt-BR"/>
              </w:rPr>
              <w:t>:</w:t>
            </w:r>
            <w:r>
              <w:rPr>
                <w:noProof/>
                <w:lang w:val="pt-BR"/>
              </w:rPr>
              <w:t>:</w:t>
            </w:r>
          </w:p>
          <w:p w14:paraId="280BFA2E" w14:textId="1CC76A0D" w:rsidR="00103272" w:rsidRDefault="00103272" w:rsidP="00103272">
            <w:pPr>
              <w:rPr>
                <w:noProof/>
                <w:lang w:val="pt-BR"/>
              </w:rPr>
            </w:pPr>
            <w:r w:rsidRPr="00103272">
              <w:rPr>
                <w:rStyle w:val="Hyperlink"/>
                <w:noProof/>
                <w:lang w:val="pt-BR" w:bidi="pt-BR"/>
              </w:rPr>
              <w:t>linkedin.com/in/lucas-fabris/</w:t>
            </w:r>
          </w:p>
          <w:p w14:paraId="6933C6EA" w14:textId="77777777" w:rsidR="00103272" w:rsidRDefault="00103272" w:rsidP="00103272">
            <w:pPr>
              <w:rPr>
                <w:noProof/>
                <w:lang w:val="pt-BR"/>
              </w:rPr>
            </w:pPr>
          </w:p>
          <w:p w14:paraId="3F83417F" w14:textId="0BDC4368" w:rsidR="00103272" w:rsidRPr="00D40ACF" w:rsidRDefault="00103272" w:rsidP="00103272">
            <w:pPr>
              <w:rPr>
                <w:noProof/>
                <w:lang w:val="pt-BR"/>
              </w:rPr>
            </w:pPr>
            <w:r>
              <w:rPr>
                <w:b/>
                <w:noProof/>
                <w:lang w:val="pt-BR"/>
              </w:rPr>
              <w:t>Email:</w:t>
            </w:r>
          </w:p>
          <w:p w14:paraId="5B210411" w14:textId="51A10FF4" w:rsidR="00036450" w:rsidRPr="00D40ACF" w:rsidRDefault="00103272" w:rsidP="00103272">
            <w:pPr>
              <w:rPr>
                <w:rStyle w:val="Hyperlink"/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Gflucas23@gmail.com</w:t>
            </w:r>
          </w:p>
          <w:p w14:paraId="4CB02E56" w14:textId="77777777" w:rsidR="004D3011" w:rsidRDefault="004D3011" w:rsidP="00103272">
            <w:pPr>
              <w:rPr>
                <w:noProof/>
                <w:lang w:val="pt-BR"/>
              </w:rPr>
            </w:pPr>
          </w:p>
          <w:p w14:paraId="5DFD5439" w14:textId="0ACEC64F" w:rsidR="00A57D24" w:rsidRPr="00D40ACF" w:rsidRDefault="00A57D24" w:rsidP="00103272">
            <w:pPr>
              <w:rPr>
                <w:noProof/>
                <w:lang w:val="pt-BR"/>
              </w:rPr>
            </w:pPr>
          </w:p>
        </w:tc>
        <w:tc>
          <w:tcPr>
            <w:tcW w:w="305" w:type="pct"/>
          </w:tcPr>
          <w:p w14:paraId="5A94F967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2970" w:type="pct"/>
          </w:tcPr>
          <w:p w14:paraId="73C0D4D9" w14:textId="5CA0EE5A" w:rsidR="00103272" w:rsidRPr="00D40ACF" w:rsidRDefault="00103272" w:rsidP="00103272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Lucas</w:t>
            </w:r>
            <w:r>
              <w:rPr>
                <w:noProof/>
                <w:lang w:val="pt-BR"/>
              </w:rPr>
              <w:br/>
              <w:t>G. Fabris</w:t>
            </w:r>
          </w:p>
          <w:p w14:paraId="02D5CCDA" w14:textId="27DE08FB" w:rsidR="00103272" w:rsidRDefault="00103272" w:rsidP="00036450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Analista Desenvolvedor.</w:t>
            </w:r>
          </w:p>
          <w:sdt>
            <w:sdtPr>
              <w:rPr>
                <w:noProof/>
                <w:lang w:val="pt-BR"/>
              </w:rPr>
              <w:id w:val="1049110328"/>
              <w:placeholder>
                <w:docPart w:val="E9705E62CC4148478E1BFFCBDCDA08CF"/>
              </w:placeholder>
              <w:temporary/>
              <w:showingPlcHdr/>
              <w15:appearance w15:val="hidden"/>
            </w:sdtPr>
            <w:sdtEndPr/>
            <w:sdtContent>
              <w:p w14:paraId="2030D76F" w14:textId="212AD262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0CC59033" w14:textId="5574FF23" w:rsidR="00036450" w:rsidRPr="00D40ACF" w:rsidRDefault="00103272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FAESA</w:t>
            </w:r>
          </w:p>
          <w:p w14:paraId="1239A3F6" w14:textId="300E93EE" w:rsidR="00036450" w:rsidRPr="00D40ACF" w:rsidRDefault="00103272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Término em 06/2024.</w:t>
            </w:r>
          </w:p>
          <w:p w14:paraId="4853C705" w14:textId="3A4DEF32" w:rsidR="00CC0C6D" w:rsidRPr="00D40ACF" w:rsidRDefault="00103272" w:rsidP="00CC0C6D">
            <w:pPr>
              <w:rPr>
                <w:noProof/>
                <w:lang w:val="pt-BR"/>
              </w:rPr>
            </w:pPr>
            <w:r w:rsidRPr="00103272">
              <w:rPr>
                <w:noProof/>
                <w:lang w:val="pt-BR"/>
              </w:rPr>
              <w:t>Tecnólogo em Análise e Desenvolvimento de Sistemas</w:t>
            </w:r>
            <w:r w:rsidR="00CC0C6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.</w:t>
            </w:r>
          </w:p>
          <w:p w14:paraId="5106DC90" w14:textId="77777777" w:rsidR="00036450" w:rsidRPr="00D40ACF" w:rsidRDefault="004142CD" w:rsidP="004142CD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14:paraId="0F4860AC" w14:textId="29957A45" w:rsidR="00036450" w:rsidRPr="00D40ACF" w:rsidRDefault="00103272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Alura</w:t>
            </w:r>
          </w:p>
          <w:p w14:paraId="2495F2B9" w14:textId="664B3D89" w:rsidR="00103272" w:rsidRDefault="00103272" w:rsidP="001424E5">
            <w:pPr>
              <w:rPr>
                <w:noProof/>
                <w:lang w:val="pt-BR"/>
              </w:rPr>
            </w:pPr>
            <w:r w:rsidRPr="00103272">
              <w:rPr>
                <w:noProof/>
                <w:lang w:val="pt-BR"/>
              </w:rPr>
              <w:t>C#: explorando a linguagem</w:t>
            </w:r>
          </w:p>
          <w:p w14:paraId="3DD23E18" w14:textId="77777777" w:rsidR="00103272" w:rsidRDefault="00103272" w:rsidP="001424E5">
            <w:pPr>
              <w:rPr>
                <w:noProof/>
                <w:lang w:val="pt-BR"/>
              </w:rPr>
            </w:pPr>
          </w:p>
          <w:p w14:paraId="394D3F8C" w14:textId="77777777" w:rsidR="00103272" w:rsidRPr="00D40ACF" w:rsidRDefault="00103272" w:rsidP="00103272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Alura</w:t>
            </w:r>
          </w:p>
          <w:p w14:paraId="213EB324" w14:textId="478F7A14" w:rsidR="00103272" w:rsidRDefault="00103272" w:rsidP="00036450">
            <w:pPr>
              <w:rPr>
                <w:noProof/>
                <w:lang w:val="pt-BR"/>
              </w:rPr>
            </w:pPr>
            <w:r w:rsidRPr="00103272">
              <w:rPr>
                <w:noProof/>
                <w:lang w:val="pt-BR"/>
              </w:rPr>
              <w:t>Oracle PL/SQL: Procedures, funções e exceções</w:t>
            </w:r>
          </w:p>
          <w:p w14:paraId="61681F95" w14:textId="77777777" w:rsidR="00103272" w:rsidRDefault="00103272" w:rsidP="00036450">
            <w:pPr>
              <w:rPr>
                <w:noProof/>
                <w:lang w:val="pt-BR"/>
              </w:rPr>
            </w:pPr>
          </w:p>
          <w:p w14:paraId="580DFFB3" w14:textId="77777777" w:rsidR="00103272" w:rsidRDefault="00103272" w:rsidP="00103272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Alura</w:t>
            </w:r>
          </w:p>
          <w:p w14:paraId="0274DB4E" w14:textId="3D1E1EC7" w:rsidR="00103272" w:rsidRDefault="00103272" w:rsidP="00036450">
            <w:pPr>
              <w:rPr>
                <w:lang w:val="pt-BR"/>
              </w:rPr>
            </w:pPr>
            <w:r w:rsidRPr="00103272">
              <w:rPr>
                <w:lang w:val="pt-BR"/>
              </w:rPr>
              <w:t>Introdução ao SQL com Oracle</w:t>
            </w:r>
          </w:p>
          <w:p w14:paraId="152EF4BA" w14:textId="77777777" w:rsidR="00103272" w:rsidRDefault="00103272" w:rsidP="00036450">
            <w:pPr>
              <w:rPr>
                <w:lang w:val="pt-BR"/>
              </w:rPr>
            </w:pPr>
          </w:p>
          <w:p w14:paraId="104DD4D7" w14:textId="4BCF43FA" w:rsidR="00103272" w:rsidRDefault="00103272" w:rsidP="00103272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Udemy</w:t>
            </w:r>
          </w:p>
          <w:p w14:paraId="158AFE63" w14:textId="4B3EA3C8" w:rsidR="00103272" w:rsidRDefault="00103272" w:rsidP="00036450">
            <w:pPr>
              <w:rPr>
                <w:lang w:val="pt-BR"/>
              </w:rPr>
            </w:pPr>
            <w:r w:rsidRPr="00103272">
              <w:rPr>
                <w:lang w:val="pt-BR"/>
              </w:rPr>
              <w:t>Introdução à Linguagem HTML</w:t>
            </w:r>
          </w:p>
          <w:p w14:paraId="56C7D738" w14:textId="77777777" w:rsidR="00103272" w:rsidRDefault="00103272" w:rsidP="00036450">
            <w:pPr>
              <w:rPr>
                <w:lang w:val="pt-BR"/>
              </w:rPr>
            </w:pPr>
          </w:p>
          <w:p w14:paraId="114193E0" w14:textId="77777777" w:rsidR="00103272" w:rsidRDefault="00103272" w:rsidP="00103272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Udemy</w:t>
            </w:r>
          </w:p>
          <w:p w14:paraId="377277E4" w14:textId="1CE9C16F" w:rsidR="00103272" w:rsidRDefault="00103272" w:rsidP="00103272">
            <w:pPr>
              <w:rPr>
                <w:lang w:val="pt-BR"/>
              </w:rPr>
            </w:pPr>
            <w:r w:rsidRPr="00103272">
              <w:rPr>
                <w:lang w:val="pt-BR"/>
              </w:rPr>
              <w:t>Introdução à Linguagem CSS</w:t>
            </w:r>
          </w:p>
          <w:p w14:paraId="4EAE848F" w14:textId="77777777" w:rsidR="00922AF1" w:rsidRDefault="00922AF1" w:rsidP="00103272">
            <w:pPr>
              <w:rPr>
                <w:lang w:val="pt-BR"/>
              </w:rPr>
            </w:pPr>
          </w:p>
          <w:p w14:paraId="26B110EB" w14:textId="27F7E584" w:rsidR="00922AF1" w:rsidRDefault="00922AF1" w:rsidP="00103272">
            <w:pPr>
              <w:rPr>
                <w:lang w:val="pt-BR"/>
              </w:rPr>
            </w:pPr>
            <w:r w:rsidRPr="00922AF1">
              <w:rPr>
                <w:b/>
                <w:lang w:val="pt-BR"/>
              </w:rPr>
              <w:t>Udemy</w:t>
            </w:r>
          </w:p>
          <w:p w14:paraId="5AD30DCA" w14:textId="1820357F" w:rsidR="00922AF1" w:rsidRPr="00103272" w:rsidRDefault="00922AF1" w:rsidP="00103272">
            <w:pPr>
              <w:rPr>
                <w:lang w:val="pt-BR"/>
              </w:rPr>
            </w:pPr>
            <w:r w:rsidRPr="00922AF1">
              <w:rPr>
                <w:lang w:val="pt-BR"/>
              </w:rPr>
              <w:t>Java Programming Masterclass</w:t>
            </w:r>
          </w:p>
          <w:sdt>
            <w:sdtPr>
              <w:rPr>
                <w:noProof/>
                <w:lang w:val="pt-BR"/>
              </w:rPr>
              <w:id w:val="1001553383"/>
              <w:placeholder>
                <w:docPart w:val="5CD4E11F02F54BDAB4AF9A6DA7F9B6D8"/>
              </w:placeholder>
              <w:temporary/>
              <w:showingPlcHdr/>
              <w15:appearance w15:val="hidden"/>
            </w:sdtPr>
            <w:sdtEndPr/>
            <w:sdtContent>
              <w:p w14:paraId="77B4CAA3" w14:textId="77777777"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434235D1" w14:textId="2F4243F6" w:rsidR="00354B3A" w:rsidRDefault="00354B3A" w:rsidP="00354B3A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Reply - </w:t>
            </w:r>
            <w:r w:rsidRPr="004660BE">
              <w:rPr>
                <w:noProof/>
                <w:lang w:val="pt-BR"/>
              </w:rPr>
              <w:t>PL/SQL Analyst Developer</w:t>
            </w:r>
          </w:p>
          <w:p w14:paraId="5E1774C8" w14:textId="77777777" w:rsidR="00354B3A" w:rsidRDefault="00354B3A" w:rsidP="00354B3A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06/2023 até o momento.</w:t>
            </w:r>
          </w:p>
          <w:p w14:paraId="44E7FF0A" w14:textId="77777777" w:rsidR="00354B3A" w:rsidRPr="00A57D24" w:rsidRDefault="00354B3A" w:rsidP="00354B3A">
            <w:pPr>
              <w:rPr>
                <w:lang w:val="pt-BR"/>
              </w:rPr>
            </w:pPr>
          </w:p>
          <w:p w14:paraId="132FE912" w14:textId="77777777" w:rsidR="00354B3A" w:rsidRPr="00A57D24" w:rsidRDefault="00354B3A" w:rsidP="00354B3A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 xml:space="preserve">Realização de análises </w:t>
            </w:r>
            <w:r>
              <w:rPr>
                <w:noProof/>
                <w:lang w:val="pt-BR"/>
              </w:rPr>
              <w:t>em PL/SQL para identificação de erros em causa raiz.</w:t>
            </w:r>
          </w:p>
          <w:p w14:paraId="418BA63D" w14:textId="0CD1494B" w:rsidR="00D7098C" w:rsidRPr="00D7098C" w:rsidRDefault="00354B3A" w:rsidP="00D7098C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Manutenção e desenvolvimento de novas funcionalidades</w:t>
            </w:r>
            <w:r>
              <w:rPr>
                <w:noProof/>
                <w:lang w:val="pt-BR"/>
              </w:rPr>
              <w:t>.</w:t>
            </w:r>
          </w:p>
          <w:p w14:paraId="675D31F8" w14:textId="41595AD0" w:rsidR="004660BE" w:rsidRPr="004660BE" w:rsidRDefault="004660BE" w:rsidP="004660BE">
            <w:pPr>
              <w:rPr>
                <w:noProof/>
                <w:lang w:val="pt-BR"/>
              </w:rPr>
            </w:pPr>
          </w:p>
          <w:p w14:paraId="6DCECBF8" w14:textId="500B94ED" w:rsidR="00036450" w:rsidRDefault="00A57D24" w:rsidP="00B359E4">
            <w:pPr>
              <w:pStyle w:val="Ttulo4"/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Inflor Consultoria e Sistemas</w:t>
            </w:r>
            <w:r>
              <w:rPr>
                <w:noProof/>
                <w:lang w:val="pt-BR"/>
              </w:rPr>
              <w:t xml:space="preserve"> - </w:t>
            </w:r>
            <w:r w:rsidRPr="00A57D24">
              <w:rPr>
                <w:noProof/>
                <w:lang w:val="pt-BR"/>
              </w:rPr>
              <w:t>Junior Developer Analyst</w:t>
            </w:r>
          </w:p>
          <w:p w14:paraId="3173D391" w14:textId="56BC4485" w:rsidR="00036450" w:rsidRDefault="00A57D24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03/2023 até </w:t>
            </w:r>
            <w:r w:rsidR="004660BE">
              <w:rPr>
                <w:noProof/>
                <w:lang w:val="pt-BR"/>
              </w:rPr>
              <w:t>06/2023</w:t>
            </w:r>
            <w:r>
              <w:rPr>
                <w:noProof/>
                <w:lang w:val="pt-BR"/>
              </w:rPr>
              <w:t>.</w:t>
            </w:r>
          </w:p>
          <w:p w14:paraId="78459C34" w14:textId="77777777" w:rsidR="00A57D24" w:rsidRPr="00A57D24" w:rsidRDefault="00A57D24" w:rsidP="00A57D24">
            <w:pPr>
              <w:rPr>
                <w:lang w:val="pt-BR"/>
              </w:rPr>
            </w:pPr>
          </w:p>
          <w:p w14:paraId="2F1E54A1" w14:textId="77777777" w:rsidR="00A57D24" w:rsidRPr="00A57D24" w:rsidRDefault="00A57D24" w:rsidP="00A57D24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Realização de análises do sistema para identificar falhas e também desenvolvimento de correções e melhorias do sistema.</w:t>
            </w:r>
          </w:p>
          <w:p w14:paraId="39A174BD" w14:textId="058ACAAD" w:rsidR="00A57D24" w:rsidRPr="00A57D24" w:rsidRDefault="00A57D24" w:rsidP="00A57D24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Banco de Dados Oracle PL/SQL</w:t>
            </w:r>
            <w:r>
              <w:rPr>
                <w:noProof/>
                <w:lang w:val="pt-BR"/>
              </w:rPr>
              <w:t>.</w:t>
            </w:r>
          </w:p>
          <w:p w14:paraId="02083EBF" w14:textId="3D4C212F" w:rsidR="00A57D24" w:rsidRPr="00A57D24" w:rsidRDefault="00A57D24" w:rsidP="00A57D24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C#</w:t>
            </w:r>
            <w:r>
              <w:rPr>
                <w:noProof/>
                <w:lang w:val="pt-BR"/>
              </w:rPr>
              <w:t>.</w:t>
            </w:r>
          </w:p>
          <w:p w14:paraId="115BCED3" w14:textId="5895A8FD" w:rsidR="00A57D24" w:rsidRPr="00A57D24" w:rsidRDefault="00A57D24" w:rsidP="00A57D24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Manutenção e desenvolvimento de novas funcionalidades para o sistema de Gestão Florestal da empresa</w:t>
            </w:r>
            <w:r>
              <w:rPr>
                <w:noProof/>
                <w:lang w:val="pt-BR"/>
              </w:rPr>
              <w:t>.</w:t>
            </w:r>
          </w:p>
          <w:p w14:paraId="0A1A394B" w14:textId="6C3CE692" w:rsidR="00A57D24" w:rsidRPr="00A57D24" w:rsidRDefault="00A57D24" w:rsidP="00A57D24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Análise da necessidade de diferentes clientes através de reuniões</w:t>
            </w:r>
            <w:r>
              <w:rPr>
                <w:noProof/>
                <w:lang w:val="pt-BR"/>
              </w:rPr>
              <w:t>.</w:t>
            </w:r>
          </w:p>
          <w:p w14:paraId="2B14A50D" w14:textId="4AC3E074" w:rsidR="00A57D24" w:rsidRDefault="00A57D24" w:rsidP="00A57D24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Testes unitários com elaboração de plano de testes</w:t>
            </w:r>
            <w:r>
              <w:rPr>
                <w:noProof/>
                <w:lang w:val="pt-BR"/>
              </w:rPr>
              <w:t>.</w:t>
            </w:r>
          </w:p>
          <w:p w14:paraId="5786AF89" w14:textId="77777777" w:rsidR="004660BE" w:rsidRPr="004660BE" w:rsidRDefault="004660BE" w:rsidP="004660BE">
            <w:pPr>
              <w:ind w:left="360"/>
              <w:rPr>
                <w:noProof/>
                <w:lang w:val="pt-BR"/>
              </w:rPr>
            </w:pPr>
          </w:p>
          <w:p w14:paraId="520C9D0B" w14:textId="0F2B4611" w:rsidR="00A57D24" w:rsidRPr="00A57D24" w:rsidRDefault="00A57D24" w:rsidP="00A57D24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Versionamento de código Git e Azure DevOps</w:t>
            </w:r>
            <w:r>
              <w:rPr>
                <w:noProof/>
                <w:lang w:val="pt-BR"/>
              </w:rPr>
              <w:t>.</w:t>
            </w:r>
          </w:p>
          <w:p w14:paraId="48F1871D" w14:textId="46B7C81A" w:rsidR="00A57D24" w:rsidRPr="00A57D24" w:rsidRDefault="00A57D24" w:rsidP="00A57D24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Jira</w:t>
            </w:r>
            <w:r>
              <w:rPr>
                <w:noProof/>
                <w:lang w:val="pt-BR"/>
              </w:rPr>
              <w:t>.</w:t>
            </w:r>
          </w:p>
          <w:p w14:paraId="56881F55" w14:textId="64047297" w:rsidR="00A57D24" w:rsidRDefault="00A57D24" w:rsidP="00A57D24">
            <w:pPr>
              <w:pStyle w:val="PargrafodaLista"/>
              <w:numPr>
                <w:ilvl w:val="0"/>
                <w:numId w:val="14"/>
              </w:numPr>
              <w:rPr>
                <w:noProof/>
                <w:lang w:val="pt-BR" w:bidi="pt-BR"/>
              </w:rPr>
            </w:pPr>
            <w:r w:rsidRPr="00A57D24">
              <w:rPr>
                <w:noProof/>
                <w:lang w:val="pt-BR"/>
              </w:rPr>
              <w:t>Utilização de metodologia ágil Scrum.</w:t>
            </w:r>
          </w:p>
          <w:p w14:paraId="04934E06" w14:textId="2224DD86" w:rsidR="00D7098C" w:rsidRPr="00D7098C" w:rsidRDefault="00D7098C" w:rsidP="00D7098C">
            <w:pPr>
              <w:rPr>
                <w:noProof/>
                <w:lang w:val="pt-BR" w:bidi="pt-BR"/>
              </w:rPr>
            </w:pPr>
          </w:p>
          <w:p w14:paraId="232B782E" w14:textId="624B1665" w:rsidR="004660BE" w:rsidRDefault="004660BE" w:rsidP="004660BE">
            <w:pPr>
              <w:ind w:left="360"/>
              <w:rPr>
                <w:noProof/>
                <w:lang w:val="pt-BR" w:bidi="pt-BR"/>
              </w:rPr>
            </w:pPr>
          </w:p>
          <w:p w14:paraId="75A7119B" w14:textId="77777777" w:rsidR="004660BE" w:rsidRPr="004660BE" w:rsidRDefault="004660BE" w:rsidP="004660BE">
            <w:pPr>
              <w:rPr>
                <w:noProof/>
                <w:lang w:val="pt-BR" w:bidi="pt-BR"/>
              </w:rPr>
            </w:pPr>
          </w:p>
          <w:p w14:paraId="5D06C11F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23E3D9C9" w14:textId="1E790E78" w:rsidR="00A57D24" w:rsidRDefault="00A57D24" w:rsidP="00A57D24">
            <w:pPr>
              <w:pStyle w:val="Ttulo4"/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Inflor Consultoria e Sistemas</w:t>
            </w:r>
            <w:r>
              <w:rPr>
                <w:noProof/>
                <w:lang w:val="pt-BR"/>
              </w:rPr>
              <w:t xml:space="preserve"> – </w:t>
            </w:r>
            <w:r w:rsidRPr="00A57D24">
              <w:rPr>
                <w:lang w:val="pt-BR"/>
              </w:rPr>
              <w:t>Supervisor</w:t>
            </w:r>
            <w:r>
              <w:rPr>
                <w:lang w:val="pt-BR"/>
              </w:rPr>
              <w:t xml:space="preserve"> </w:t>
            </w:r>
            <w:r w:rsidRPr="00A57D24">
              <w:rPr>
                <w:noProof/>
                <w:lang w:val="pt-BR"/>
              </w:rPr>
              <w:t>Customer Success Analyst II</w:t>
            </w:r>
          </w:p>
          <w:p w14:paraId="7726BF78" w14:textId="3A2AD3CF" w:rsidR="00A57D24" w:rsidRDefault="00A57D24" w:rsidP="00A57D2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04/2022 até 03/2023.</w:t>
            </w:r>
          </w:p>
          <w:p w14:paraId="320E144E" w14:textId="77777777" w:rsidR="00A57D24" w:rsidRDefault="00A57D24" w:rsidP="00A57D24">
            <w:pPr>
              <w:rPr>
                <w:lang w:val="pt-BR"/>
              </w:rPr>
            </w:pPr>
          </w:p>
          <w:p w14:paraId="1578A7EB" w14:textId="58DFF42C" w:rsidR="00A57D24" w:rsidRPr="00A57D24" w:rsidRDefault="00A57D24" w:rsidP="00A57D24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 w:rsidRPr="00A57D24">
              <w:rPr>
                <w:lang w:val="pt-BR"/>
              </w:rPr>
              <w:t>Banco de Dados Oracle PL/SQL</w:t>
            </w:r>
            <w:r>
              <w:rPr>
                <w:lang w:val="pt-BR"/>
              </w:rPr>
              <w:t>.</w:t>
            </w:r>
          </w:p>
          <w:p w14:paraId="50CEAC06" w14:textId="23F7A5AA" w:rsidR="00A57D24" w:rsidRPr="00A57D24" w:rsidRDefault="00A57D24" w:rsidP="00A57D24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 w:rsidRPr="00A57D24">
              <w:rPr>
                <w:lang w:val="pt-BR"/>
              </w:rPr>
              <w:t>C#</w:t>
            </w:r>
            <w:r>
              <w:rPr>
                <w:lang w:val="pt-BR"/>
              </w:rPr>
              <w:t>.</w:t>
            </w:r>
          </w:p>
          <w:p w14:paraId="23AA513A" w14:textId="2CFDD5A6" w:rsidR="00A57D24" w:rsidRPr="00A57D24" w:rsidRDefault="00A57D24" w:rsidP="00A57D24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 w:rsidRPr="00A57D24">
              <w:rPr>
                <w:lang w:val="pt-BR"/>
              </w:rPr>
              <w:t>Manutenção e desenvolvimento de novas funcionalidades para o sistema de Gestão Florestal da empresa</w:t>
            </w:r>
            <w:r>
              <w:rPr>
                <w:lang w:val="pt-BR"/>
              </w:rPr>
              <w:t>.</w:t>
            </w:r>
          </w:p>
          <w:p w14:paraId="57FAD8E3" w14:textId="2FD1C2BB" w:rsidR="00A57D24" w:rsidRPr="00A57D24" w:rsidRDefault="00A57D24" w:rsidP="00A57D24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 w:rsidRPr="00A57D24">
              <w:rPr>
                <w:lang w:val="pt-BR"/>
              </w:rPr>
              <w:t>Análise da necessidade de diferentes clientes através de reuniões</w:t>
            </w:r>
            <w:r>
              <w:rPr>
                <w:lang w:val="pt-BR"/>
              </w:rPr>
              <w:t>.</w:t>
            </w:r>
          </w:p>
          <w:p w14:paraId="4D5F6CDB" w14:textId="1E763EF0" w:rsidR="00A57D24" w:rsidRPr="00A57D24" w:rsidRDefault="00A57D24" w:rsidP="00A57D24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 w:rsidRPr="00A57D24">
              <w:rPr>
                <w:lang w:val="pt-BR"/>
              </w:rPr>
              <w:t>Testes unitários com elaboração de plano de testes</w:t>
            </w:r>
            <w:r>
              <w:rPr>
                <w:lang w:val="pt-BR"/>
              </w:rPr>
              <w:t>.</w:t>
            </w:r>
          </w:p>
          <w:p w14:paraId="60DFF914" w14:textId="19A62EE5" w:rsidR="00A57D24" w:rsidRPr="00A57D24" w:rsidRDefault="00A57D24" w:rsidP="00A57D24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 w:rsidRPr="00A57D24">
              <w:rPr>
                <w:lang w:val="pt-BR"/>
              </w:rPr>
              <w:t xml:space="preserve">Versionamento de código </w:t>
            </w:r>
            <w:proofErr w:type="spellStart"/>
            <w:r w:rsidRPr="00A57D24">
              <w:rPr>
                <w:lang w:val="pt-BR"/>
              </w:rPr>
              <w:t>Git</w:t>
            </w:r>
            <w:proofErr w:type="spellEnd"/>
            <w:r w:rsidRPr="00A57D24">
              <w:rPr>
                <w:lang w:val="pt-BR"/>
              </w:rPr>
              <w:t xml:space="preserve"> e </w:t>
            </w:r>
            <w:proofErr w:type="spellStart"/>
            <w:r w:rsidRPr="00A57D24">
              <w:rPr>
                <w:lang w:val="pt-BR"/>
              </w:rPr>
              <w:t>Azure</w:t>
            </w:r>
            <w:proofErr w:type="spellEnd"/>
            <w:r w:rsidRPr="00A57D24">
              <w:rPr>
                <w:lang w:val="pt-BR"/>
              </w:rPr>
              <w:t xml:space="preserve"> </w:t>
            </w:r>
            <w:proofErr w:type="spellStart"/>
            <w:r w:rsidRPr="00A57D24">
              <w:rPr>
                <w:lang w:val="pt-BR"/>
              </w:rPr>
              <w:t>DevOps</w:t>
            </w:r>
            <w:proofErr w:type="spellEnd"/>
            <w:r>
              <w:rPr>
                <w:lang w:val="pt-BR"/>
              </w:rPr>
              <w:t>.</w:t>
            </w:r>
          </w:p>
          <w:p w14:paraId="4D1326C8" w14:textId="004A4E6F" w:rsidR="004D3011" w:rsidRDefault="00A57D24" w:rsidP="00A57D24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proofErr w:type="spellStart"/>
            <w:r w:rsidRPr="00A57D24">
              <w:rPr>
                <w:lang w:val="pt-BR"/>
              </w:rPr>
              <w:t>Jira</w:t>
            </w:r>
            <w:proofErr w:type="spellEnd"/>
            <w:r w:rsidRPr="00A57D24">
              <w:rPr>
                <w:lang w:val="pt-BR"/>
              </w:rPr>
              <w:t xml:space="preserve"> e Utilização de metodologia ágil </w:t>
            </w:r>
            <w:proofErr w:type="spellStart"/>
            <w:r w:rsidRPr="00A57D24">
              <w:rPr>
                <w:lang w:val="pt-BR"/>
              </w:rPr>
              <w:t>Scrum</w:t>
            </w:r>
            <w:proofErr w:type="spellEnd"/>
            <w:r w:rsidRPr="00A57D24">
              <w:rPr>
                <w:lang w:val="pt-BR"/>
              </w:rPr>
              <w:t>.</w:t>
            </w:r>
          </w:p>
          <w:p w14:paraId="03865D15" w14:textId="77777777" w:rsidR="00A57D24" w:rsidRPr="00A57D24" w:rsidRDefault="00A57D24" w:rsidP="00A57D24">
            <w:pPr>
              <w:ind w:left="360"/>
              <w:rPr>
                <w:lang w:val="pt-BR"/>
              </w:rPr>
            </w:pPr>
          </w:p>
          <w:p w14:paraId="72C3A118" w14:textId="2180FBC7" w:rsidR="004D3011" w:rsidRPr="00D40ACF" w:rsidRDefault="00A57D24" w:rsidP="00B359E4">
            <w:pPr>
              <w:pStyle w:val="Ttulo4"/>
              <w:rPr>
                <w:bCs/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Inflor Consultoria e Sistemas</w:t>
            </w:r>
            <w:r>
              <w:rPr>
                <w:noProof/>
                <w:lang w:val="pt-BR"/>
              </w:rPr>
              <w:t xml:space="preserve"> – </w:t>
            </w:r>
            <w:r w:rsidRPr="00A57D24">
              <w:rPr>
                <w:noProof/>
                <w:lang w:val="pt-BR"/>
              </w:rPr>
              <w:t>Customer Success Analyst</w:t>
            </w:r>
          </w:p>
          <w:p w14:paraId="7984A4B0" w14:textId="66DC736F" w:rsidR="00A57D24" w:rsidRDefault="00A57D24" w:rsidP="00A57D2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11/2021 até 04/2022.</w:t>
            </w:r>
          </w:p>
          <w:p w14:paraId="157F56FD" w14:textId="77777777" w:rsidR="00A57D24" w:rsidRPr="00A57D24" w:rsidRDefault="00A57D24" w:rsidP="00A57D24">
            <w:pPr>
              <w:rPr>
                <w:lang w:val="pt-BR"/>
              </w:rPr>
            </w:pPr>
          </w:p>
          <w:p w14:paraId="7C422C48" w14:textId="6175B5E9" w:rsidR="00A57D24" w:rsidRPr="00A57D24" w:rsidRDefault="00A57D24" w:rsidP="00A57D24">
            <w:pPr>
              <w:pStyle w:val="Da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Banco de Dados Oracle PL/SQL</w:t>
            </w:r>
            <w:r>
              <w:rPr>
                <w:noProof/>
                <w:lang w:val="pt-BR"/>
              </w:rPr>
              <w:t>.</w:t>
            </w:r>
          </w:p>
          <w:p w14:paraId="11A9C71C" w14:textId="64BA7DB7" w:rsidR="00A57D24" w:rsidRPr="00A57D24" w:rsidRDefault="00A57D24" w:rsidP="00A57D24">
            <w:pPr>
              <w:pStyle w:val="Da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C#</w:t>
            </w:r>
            <w:r>
              <w:rPr>
                <w:noProof/>
                <w:lang w:val="pt-BR"/>
              </w:rPr>
              <w:t>.</w:t>
            </w:r>
          </w:p>
          <w:p w14:paraId="394847E0" w14:textId="7580AEB0" w:rsidR="00A57D24" w:rsidRPr="00A57D24" w:rsidRDefault="00A57D24" w:rsidP="00A57D24">
            <w:pPr>
              <w:pStyle w:val="Da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Análise da necessidade de diferentes clientes através de reuniões</w:t>
            </w:r>
            <w:r>
              <w:rPr>
                <w:noProof/>
                <w:lang w:val="pt-BR"/>
              </w:rPr>
              <w:t>.</w:t>
            </w:r>
          </w:p>
          <w:p w14:paraId="24FA39E3" w14:textId="02A7AC11" w:rsidR="00A57D24" w:rsidRPr="00A57D24" w:rsidRDefault="00A57D24" w:rsidP="00A57D24">
            <w:pPr>
              <w:pStyle w:val="Da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Jira</w:t>
            </w:r>
            <w:r>
              <w:rPr>
                <w:noProof/>
                <w:lang w:val="pt-BR"/>
              </w:rPr>
              <w:t>.</w:t>
            </w:r>
          </w:p>
          <w:p w14:paraId="4077D772" w14:textId="434329CE" w:rsidR="004D3011" w:rsidRDefault="00A57D24" w:rsidP="00A57D24">
            <w:pPr>
              <w:pStyle w:val="PargrafodaLista"/>
              <w:numPr>
                <w:ilvl w:val="0"/>
                <w:numId w:val="17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Utilização de metodologia ágil Scrum</w:t>
            </w:r>
            <w:r>
              <w:rPr>
                <w:noProof/>
                <w:lang w:val="pt-BR"/>
              </w:rPr>
              <w:t>.</w:t>
            </w:r>
          </w:p>
          <w:p w14:paraId="0ECC250D" w14:textId="77777777" w:rsidR="00A57D24" w:rsidRDefault="00A57D24" w:rsidP="00A57D24">
            <w:pPr>
              <w:rPr>
                <w:noProof/>
                <w:lang w:val="pt-BR"/>
              </w:rPr>
            </w:pPr>
          </w:p>
          <w:p w14:paraId="2807D3AD" w14:textId="13B030B7" w:rsidR="00A57D24" w:rsidRPr="00D40ACF" w:rsidRDefault="00A57D24" w:rsidP="00A57D24">
            <w:pPr>
              <w:pStyle w:val="Ttulo4"/>
              <w:rPr>
                <w:bCs/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ALK Sistemas</w:t>
            </w:r>
            <w:r>
              <w:rPr>
                <w:noProof/>
                <w:lang w:val="pt-BR"/>
              </w:rPr>
              <w:t xml:space="preserve"> – </w:t>
            </w:r>
            <w:r w:rsidRPr="00A57D24">
              <w:rPr>
                <w:noProof/>
                <w:lang w:val="pt-BR"/>
              </w:rPr>
              <w:t>Analista de suporte técnico</w:t>
            </w:r>
          </w:p>
          <w:p w14:paraId="4F506D29" w14:textId="34CFFD41" w:rsidR="00A57D24" w:rsidRDefault="00A57D24" w:rsidP="00A57D2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02/2021 até 11/2021.</w:t>
            </w:r>
          </w:p>
          <w:p w14:paraId="0FAAD707" w14:textId="77777777" w:rsidR="00A57D24" w:rsidRDefault="00A57D24" w:rsidP="00A57D24">
            <w:pPr>
              <w:rPr>
                <w:noProof/>
                <w:lang w:val="pt-BR"/>
              </w:rPr>
            </w:pPr>
          </w:p>
          <w:p w14:paraId="18B19D18" w14:textId="70E44D8D" w:rsidR="00A57D24" w:rsidRDefault="00A57D24" w:rsidP="00A57D24">
            <w:p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 xml:space="preserve">Responsável pela prestação de atendimento Help Desk e presencial aos clientes para o sistema, dentro dessa função desenvolvi o manejo com outras atividades, como: </w:t>
            </w:r>
          </w:p>
          <w:p w14:paraId="26412A49" w14:textId="77777777" w:rsidR="00A57D24" w:rsidRDefault="00A57D24" w:rsidP="00A57D24">
            <w:pPr>
              <w:rPr>
                <w:noProof/>
                <w:lang w:val="pt-BR"/>
              </w:rPr>
            </w:pPr>
          </w:p>
          <w:p w14:paraId="33058171" w14:textId="4AB5A3F8" w:rsidR="00A57D24" w:rsidRPr="00A57D24" w:rsidRDefault="00A57D24" w:rsidP="00A57D24">
            <w:pPr>
              <w:pStyle w:val="PargrafodaLista"/>
              <w:numPr>
                <w:ilvl w:val="0"/>
                <w:numId w:val="18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 xml:space="preserve">Manipulação de banco de dados SQL. </w:t>
            </w:r>
          </w:p>
          <w:p w14:paraId="3D460443" w14:textId="4604288B" w:rsidR="00A57D24" w:rsidRPr="00A57D24" w:rsidRDefault="00A57D24" w:rsidP="00A57D24">
            <w:pPr>
              <w:pStyle w:val="PargrafodaLista"/>
              <w:numPr>
                <w:ilvl w:val="0"/>
                <w:numId w:val="18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 xml:space="preserve">Manutenção em redes cabeadas. </w:t>
            </w:r>
          </w:p>
          <w:p w14:paraId="401E0A58" w14:textId="56E18AD7" w:rsidR="00A57D24" w:rsidRPr="00A57D24" w:rsidRDefault="00A57D24" w:rsidP="00A57D24">
            <w:pPr>
              <w:pStyle w:val="PargrafodaLista"/>
              <w:numPr>
                <w:ilvl w:val="0"/>
                <w:numId w:val="18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 xml:space="preserve">Diagnostico. </w:t>
            </w:r>
          </w:p>
          <w:p w14:paraId="1263EFE1" w14:textId="44B3C875" w:rsidR="00A57D24" w:rsidRPr="00A57D24" w:rsidRDefault="00A57D24" w:rsidP="00A57D24">
            <w:pPr>
              <w:pStyle w:val="PargrafodaLista"/>
              <w:numPr>
                <w:ilvl w:val="0"/>
                <w:numId w:val="18"/>
              </w:num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Backup e Manutenção de Computadores.</w:t>
            </w:r>
          </w:p>
          <w:p w14:paraId="2FAD5A31" w14:textId="77777777" w:rsidR="00A57D24" w:rsidRDefault="00A57D24" w:rsidP="00A57D24">
            <w:pPr>
              <w:rPr>
                <w:noProof/>
                <w:lang w:val="pt-BR"/>
              </w:rPr>
            </w:pPr>
          </w:p>
          <w:p w14:paraId="28E96F40" w14:textId="6105E442" w:rsidR="00A57D24" w:rsidRPr="00D40ACF" w:rsidRDefault="00A57D24" w:rsidP="00A57D24">
            <w:pPr>
              <w:pStyle w:val="Ttulo4"/>
              <w:rPr>
                <w:bCs/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SDEC Tecnologia</w:t>
            </w:r>
            <w:r>
              <w:rPr>
                <w:noProof/>
                <w:lang w:val="pt-BR"/>
              </w:rPr>
              <w:t xml:space="preserve"> – </w:t>
            </w:r>
            <w:r w:rsidRPr="00A57D24">
              <w:rPr>
                <w:noProof/>
                <w:lang w:val="pt-BR"/>
              </w:rPr>
              <w:t>Estagiário superior em Sistemas da Informação</w:t>
            </w:r>
          </w:p>
          <w:p w14:paraId="1E5DA273" w14:textId="77215D1E" w:rsidR="00A57D24" w:rsidRDefault="00A57D24" w:rsidP="00A57D2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11/2019 até 01/2021.</w:t>
            </w:r>
          </w:p>
          <w:p w14:paraId="092DD219" w14:textId="77777777" w:rsidR="00A57D24" w:rsidRDefault="00A57D24" w:rsidP="00A57D24">
            <w:pPr>
              <w:rPr>
                <w:noProof/>
                <w:lang w:val="pt-BR"/>
              </w:rPr>
            </w:pPr>
          </w:p>
          <w:p w14:paraId="5BC2C1A0" w14:textId="5CD8F4CD" w:rsidR="00A57D24" w:rsidRPr="00A57D24" w:rsidRDefault="00A57D24" w:rsidP="00A57D24">
            <w:pPr>
              <w:rPr>
                <w:noProof/>
                <w:lang w:val="pt-BR"/>
              </w:rPr>
            </w:pPr>
            <w:r w:rsidRPr="00A57D24">
              <w:rPr>
                <w:noProof/>
                <w:lang w:val="pt-BR"/>
              </w:rPr>
              <w:t>Responsável pela prestação de atendimento Help Desk e presencial aos clientes para o sistema</w:t>
            </w:r>
            <w:r>
              <w:rPr>
                <w:noProof/>
                <w:lang w:val="pt-BR"/>
              </w:rPr>
              <w:t>.</w:t>
            </w:r>
          </w:p>
          <w:sdt>
            <w:sdtPr>
              <w:rPr>
                <w:noProof/>
                <w:lang w:val="pt-BR"/>
              </w:rPr>
              <w:id w:val="1669594239"/>
              <w:placeholder>
                <w:docPart w:val="C74F7FC87CE840258568EA086A21992C"/>
              </w:placeholder>
              <w:temporary/>
              <w:showingPlcHdr/>
              <w15:appearance w15:val="hidden"/>
            </w:sdtPr>
            <w:sdtEndPr/>
            <w:sdtContent>
              <w:p w14:paraId="5090FE1D" w14:textId="77777777" w:rsidR="00036450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11817C50" w14:textId="77777777" w:rsidR="00A57D24" w:rsidRDefault="00A57D24" w:rsidP="00A57D24">
            <w:pPr>
              <w:rPr>
                <w:lang w:val="pt-BR"/>
              </w:rPr>
            </w:pPr>
          </w:p>
          <w:p w14:paraId="7A6C94E9" w14:textId="0DDB69A5" w:rsidR="00A57D24" w:rsidRPr="00A57D24" w:rsidRDefault="00A13911" w:rsidP="00A57D24">
            <w:pPr>
              <w:rPr>
                <w:lang w:val="pt-BR"/>
              </w:rPr>
            </w:pPr>
            <w:r w:rsidRPr="00A13911">
              <w:rPr>
                <w:b/>
                <w:bCs/>
                <w:lang w:val="pt-BR"/>
              </w:rPr>
              <w:t>Espanhol</w:t>
            </w:r>
            <w:r w:rsidRPr="00A13911">
              <w:rPr>
                <w:lang w:val="pt-BR"/>
              </w:rPr>
              <w:t xml:space="preserve"> e </w:t>
            </w:r>
            <w:r w:rsidRPr="00A13911">
              <w:rPr>
                <w:b/>
                <w:bCs/>
                <w:lang w:val="pt-BR"/>
              </w:rPr>
              <w:t>Inglês</w:t>
            </w:r>
            <w:r w:rsidRPr="00A13911">
              <w:rPr>
                <w:lang w:val="pt-BR"/>
              </w:rPr>
              <w:t xml:space="preserve"> Técnico, atuando desde </w:t>
            </w:r>
            <w:r w:rsidRPr="00A13911">
              <w:rPr>
                <w:b/>
                <w:bCs/>
                <w:lang w:val="pt-BR"/>
              </w:rPr>
              <w:t>2021</w:t>
            </w:r>
            <w:r w:rsidRPr="00A13911">
              <w:rPr>
                <w:lang w:val="pt-BR"/>
              </w:rPr>
              <w:t xml:space="preserve"> utilizando os idiomas nos atendimentos.</w:t>
            </w:r>
          </w:p>
          <w:p w14:paraId="6571863C" w14:textId="16F16425" w:rsidR="00036450" w:rsidRPr="00D40ACF" w:rsidRDefault="00036450" w:rsidP="004D3011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224D7606" w14:textId="77777777" w:rsidR="0043117B" w:rsidRPr="00D40ACF" w:rsidRDefault="008B62E7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10FFE" w14:textId="77777777" w:rsidR="008B62E7" w:rsidRDefault="008B62E7" w:rsidP="000C45FF">
      <w:r>
        <w:separator/>
      </w:r>
    </w:p>
  </w:endnote>
  <w:endnote w:type="continuationSeparator" w:id="0">
    <w:p w14:paraId="5984126A" w14:textId="77777777" w:rsidR="008B62E7" w:rsidRDefault="008B62E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C3B34" w14:textId="77777777" w:rsidR="008B62E7" w:rsidRDefault="008B62E7" w:rsidP="000C45FF">
      <w:r>
        <w:separator/>
      </w:r>
    </w:p>
  </w:footnote>
  <w:footnote w:type="continuationSeparator" w:id="0">
    <w:p w14:paraId="59C02029" w14:textId="77777777" w:rsidR="008B62E7" w:rsidRDefault="008B62E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5AC4F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5E4E123F" wp14:editId="741ED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8331CA"/>
    <w:multiLevelType w:val="hybridMultilevel"/>
    <w:tmpl w:val="80188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32423"/>
    <w:multiLevelType w:val="hybridMultilevel"/>
    <w:tmpl w:val="38E4F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568DB"/>
    <w:multiLevelType w:val="hybridMultilevel"/>
    <w:tmpl w:val="D392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8DF069D"/>
    <w:multiLevelType w:val="hybridMultilevel"/>
    <w:tmpl w:val="C512C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207EE"/>
    <w:multiLevelType w:val="hybridMultilevel"/>
    <w:tmpl w:val="DA0CA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7"/>
  </w:num>
  <w:num w:numId="14">
    <w:abstractNumId w:val="11"/>
  </w:num>
  <w:num w:numId="15">
    <w:abstractNumId w:val="12"/>
  </w:num>
  <w:num w:numId="16">
    <w:abstractNumId w:val="15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72"/>
    <w:rsid w:val="00036450"/>
    <w:rsid w:val="00094499"/>
    <w:rsid w:val="000C45FF"/>
    <w:rsid w:val="000E3FD1"/>
    <w:rsid w:val="00103272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6726"/>
    <w:rsid w:val="002D3CA3"/>
    <w:rsid w:val="002D5281"/>
    <w:rsid w:val="0030481B"/>
    <w:rsid w:val="003156FC"/>
    <w:rsid w:val="003254B5"/>
    <w:rsid w:val="00333B41"/>
    <w:rsid w:val="00354B3A"/>
    <w:rsid w:val="0037121F"/>
    <w:rsid w:val="003A6B7D"/>
    <w:rsid w:val="003B06CA"/>
    <w:rsid w:val="004071FC"/>
    <w:rsid w:val="004142CD"/>
    <w:rsid w:val="00445947"/>
    <w:rsid w:val="004660BE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771D0"/>
    <w:rsid w:val="006E24E2"/>
    <w:rsid w:val="00715FCB"/>
    <w:rsid w:val="00743101"/>
    <w:rsid w:val="007775E1"/>
    <w:rsid w:val="007867A0"/>
    <w:rsid w:val="007927F5"/>
    <w:rsid w:val="007D4DDB"/>
    <w:rsid w:val="00802CA0"/>
    <w:rsid w:val="00811154"/>
    <w:rsid w:val="0085443F"/>
    <w:rsid w:val="008B62E7"/>
    <w:rsid w:val="00922AF1"/>
    <w:rsid w:val="009260CD"/>
    <w:rsid w:val="00941BED"/>
    <w:rsid w:val="00952C25"/>
    <w:rsid w:val="009A2514"/>
    <w:rsid w:val="00A02EF9"/>
    <w:rsid w:val="00A13911"/>
    <w:rsid w:val="00A2118D"/>
    <w:rsid w:val="00A238A5"/>
    <w:rsid w:val="00A2629B"/>
    <w:rsid w:val="00A55077"/>
    <w:rsid w:val="00A57D24"/>
    <w:rsid w:val="00AD76E2"/>
    <w:rsid w:val="00B06E40"/>
    <w:rsid w:val="00B20152"/>
    <w:rsid w:val="00B359E4"/>
    <w:rsid w:val="00B57D98"/>
    <w:rsid w:val="00B70850"/>
    <w:rsid w:val="00BE57CC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7098C"/>
    <w:rsid w:val="00DA1F4D"/>
    <w:rsid w:val="00DD172A"/>
    <w:rsid w:val="00E25A26"/>
    <w:rsid w:val="00E4381A"/>
    <w:rsid w:val="00E55D74"/>
    <w:rsid w:val="00ED6F20"/>
    <w:rsid w:val="00F60274"/>
    <w:rsid w:val="00F77FB9"/>
    <w:rsid w:val="00F87FBC"/>
    <w:rsid w:val="00FB068F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C31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customStyle="1" w:styleId="Mention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customStyle="1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10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f\AppData\Roaming\Microsoft\Templates\Curr&#237;culo%20cinza%20e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7FD6734D534F5D92789C4BEA597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821A98-8534-4EF0-8D69-2E617D03B0B7}"/>
      </w:docPartPr>
      <w:docPartBody>
        <w:p w:rsidR="005F09E0" w:rsidRDefault="00CC58B9">
          <w:pPr>
            <w:pStyle w:val="2A7FD6734D534F5D92789C4BEA59751C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E9705E62CC4148478E1BFFCBDCDA08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8A0D22-19E9-4B68-9B1B-9078AB2F63B5}"/>
      </w:docPartPr>
      <w:docPartBody>
        <w:p w:rsidR="005F09E0" w:rsidRDefault="00CC58B9">
          <w:pPr>
            <w:pStyle w:val="E9705E62CC4148478E1BFFCBDCDA08CF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5CD4E11F02F54BDAB4AF9A6DA7F9B6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EEB844-3C9E-44DC-A85E-782805684F9B}"/>
      </w:docPartPr>
      <w:docPartBody>
        <w:p w:rsidR="005F09E0" w:rsidRDefault="00CC58B9">
          <w:pPr>
            <w:pStyle w:val="5CD4E11F02F54BDAB4AF9A6DA7F9B6D8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C74F7FC87CE840258568EA086A2199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301B0B-5294-41BF-8153-1BE6F2337F2A}"/>
      </w:docPartPr>
      <w:docPartBody>
        <w:p w:rsidR="005F09E0" w:rsidRDefault="00CC58B9">
          <w:pPr>
            <w:pStyle w:val="C74F7FC87CE840258568EA086A21992C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1B"/>
    <w:rsid w:val="00307572"/>
    <w:rsid w:val="003F2D3C"/>
    <w:rsid w:val="005F09E0"/>
    <w:rsid w:val="00AA231B"/>
    <w:rsid w:val="00C27167"/>
    <w:rsid w:val="00CC58B9"/>
    <w:rsid w:val="00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pt-PT" w:eastAsia="ja-JP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3A2599E4914D77B4AB14C5E5E1D069">
    <w:name w:val="5D3A2599E4914D77B4AB14C5E5E1D069"/>
    <w:rsid w:val="005F09E0"/>
  </w:style>
  <w:style w:type="paragraph" w:customStyle="1" w:styleId="2A7FD6734D534F5D92789C4BEA59751C">
    <w:name w:val="2A7FD6734D534F5D92789C4BEA59751C"/>
  </w:style>
  <w:style w:type="character" w:styleId="Hyperlink">
    <w:name w:val="Hyperlink"/>
    <w:basedOn w:val="Fontepargpadro"/>
    <w:uiPriority w:val="99"/>
    <w:unhideWhenUsed/>
    <w:rsid w:val="00AA231B"/>
    <w:rPr>
      <w:rFonts w:ascii="Century Gothic" w:hAnsi="Century Gothic"/>
      <w:color w:val="C45911" w:themeColor="accent2" w:themeShade="BF"/>
      <w:u w:val="single"/>
    </w:rPr>
  </w:style>
  <w:style w:type="paragraph" w:customStyle="1" w:styleId="E9705E62CC4148478E1BFFCBDCDA08CF">
    <w:name w:val="E9705E62CC4148478E1BFFCBDCDA08CF"/>
  </w:style>
  <w:style w:type="paragraph" w:customStyle="1" w:styleId="5CD4E11F02F54BDAB4AF9A6DA7F9B6D8">
    <w:name w:val="5CD4E11F02F54BDAB4AF9A6DA7F9B6D8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pt-PT" w:eastAsia="ja-JP"/>
      <w14:ligatures w14:val="none"/>
    </w:rPr>
  </w:style>
  <w:style w:type="paragraph" w:customStyle="1" w:styleId="C74F7FC87CE840258568EA086A21992C">
    <w:name w:val="C74F7FC87CE840258568EA086A219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FB8195F-E943-4BCC-8CCF-B1EB1B32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azul.dotx</Template>
  <TotalTime>0</TotalTime>
  <Pages>2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2023-05-15T03:47:00Z</dcterms:created>
  <dcterms:modified xsi:type="dcterms:W3CDTF">2023-10-10T14:53:00Z</dcterms:modified>
</cp:coreProperties>
</file>